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D4" w:rsidRDefault="005035DE" w:rsidP="00224640">
      <w:pPr>
        <w:pStyle w:val="Title"/>
        <w:rPr>
          <w:rStyle w:val="Emphasis"/>
          <w:sz w:val="96"/>
          <w:szCs w:val="120"/>
        </w:rPr>
      </w:pPr>
      <w:r>
        <w:rPr>
          <w:rStyle w:val="Emphasis"/>
          <w:sz w:val="96"/>
          <w:szCs w:val="120"/>
        </w:rPr>
        <w:t>AT2</w:t>
      </w:r>
      <w:r w:rsidR="00F02757" w:rsidRPr="00F02757">
        <w:rPr>
          <w:rStyle w:val="Emphasis"/>
          <w:sz w:val="96"/>
          <w:szCs w:val="120"/>
        </w:rPr>
        <w:t xml:space="preserve"> </w:t>
      </w:r>
      <w:r w:rsidR="00776A4A">
        <w:rPr>
          <w:rStyle w:val="Emphasis"/>
          <w:sz w:val="96"/>
          <w:szCs w:val="120"/>
        </w:rPr>
        <w:t>–</w:t>
      </w:r>
      <w:r w:rsidR="00F02757" w:rsidRPr="00F02757">
        <w:rPr>
          <w:rStyle w:val="Emphasis"/>
          <w:sz w:val="96"/>
          <w:szCs w:val="120"/>
        </w:rPr>
        <w:t xml:space="preserve"> P</w:t>
      </w:r>
      <w:r>
        <w:rPr>
          <w:rStyle w:val="Emphasis"/>
          <w:sz w:val="96"/>
          <w:szCs w:val="120"/>
        </w:rPr>
        <w:t>roject</w:t>
      </w:r>
    </w:p>
    <w:p w:rsidR="00776A4A" w:rsidRDefault="00776A4A" w:rsidP="00224640">
      <w:pPr>
        <w:pStyle w:val="Title"/>
        <w:rPr>
          <w:sz w:val="80"/>
          <w:szCs w:val="80"/>
        </w:rPr>
      </w:pPr>
      <w:r>
        <w:rPr>
          <w:sz w:val="80"/>
          <w:szCs w:val="80"/>
        </w:rPr>
        <w:t>DVD Search App</w:t>
      </w:r>
    </w:p>
    <w:p w:rsidR="002E626B" w:rsidRDefault="005035DE" w:rsidP="00224640">
      <w:pPr>
        <w:pStyle w:val="Title"/>
        <w:rPr>
          <w:sz w:val="80"/>
          <w:szCs w:val="80"/>
        </w:rPr>
      </w:pPr>
      <w:r w:rsidRPr="005035DE">
        <w:rPr>
          <w:sz w:val="80"/>
          <w:szCs w:val="80"/>
        </w:rPr>
        <w:t>Documentation</w:t>
      </w:r>
    </w:p>
    <w:p w:rsidR="005035DE" w:rsidRPr="005035DE" w:rsidRDefault="005035DE" w:rsidP="005035DE"/>
    <w:p w:rsidR="005035DE" w:rsidRDefault="005035DE" w:rsidP="00CC4A97"/>
    <w:p w:rsidR="00CC4A97" w:rsidRDefault="00CC4A97" w:rsidP="00CC4A97"/>
    <w:p w:rsidR="00CC4A97" w:rsidRDefault="00CC4A97" w:rsidP="00CC4A97"/>
    <w:p w:rsidR="00CC4A97" w:rsidRDefault="00CC4A97" w:rsidP="00CC4A97"/>
    <w:p w:rsidR="00CC4A97" w:rsidRDefault="00CC4A97" w:rsidP="00CC4A97"/>
    <w:p w:rsidR="00CC4A97" w:rsidRDefault="00CC4A97" w:rsidP="00CC4A97"/>
    <w:p w:rsidR="00CC4A97" w:rsidRPr="00CC4A97" w:rsidRDefault="00CC4A97" w:rsidP="00CC4A97"/>
    <w:p w:rsidR="00C31B26" w:rsidRPr="000040C5" w:rsidRDefault="0007024F" w:rsidP="00224640">
      <w:pPr>
        <w:pStyle w:val="CoverHead1"/>
      </w:pPr>
      <w:sdt>
        <w:sdtPr>
          <w:id w:val="-30888360"/>
          <w:placeholder>
            <w:docPart w:val="A6FDBDCFF9FC4618A7414BF109E0ACD2"/>
          </w:placeholder>
          <w:temporary/>
          <w:showingPlcHdr/>
          <w15:appearance w15:val="hidden"/>
        </w:sdtPr>
        <w:sdtEndPr/>
        <w:sdtContent>
          <w:r w:rsidR="00224640" w:rsidRPr="000040C5">
            <w:t>Student:</w:t>
          </w:r>
        </w:sdtContent>
      </w:sdt>
    </w:p>
    <w:p w:rsidR="00C31B26" w:rsidRPr="000040C5" w:rsidRDefault="005A0FD4" w:rsidP="00224640">
      <w:pPr>
        <w:pStyle w:val="CoverHead2"/>
      </w:pPr>
      <w:r>
        <w:t>Reece Pieri</w:t>
      </w:r>
    </w:p>
    <w:p w:rsidR="00224640" w:rsidRPr="000040C5" w:rsidRDefault="005A0FD4" w:rsidP="00224640">
      <w:pPr>
        <w:pStyle w:val="CoverHead1"/>
      </w:pPr>
      <w:r>
        <w:t>Student ID:</w:t>
      </w:r>
    </w:p>
    <w:p w:rsidR="00EB6826" w:rsidRPr="000040C5" w:rsidRDefault="005A0FD4" w:rsidP="006C67DE">
      <w:pPr>
        <w:pStyle w:val="CoverHead2"/>
      </w:pPr>
      <w:r>
        <w:t>M087496</w:t>
      </w:r>
    </w:p>
    <w:p w:rsidR="00224640" w:rsidRPr="000040C5" w:rsidRDefault="0007024F"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rsidR="00EB6826" w:rsidRPr="000040C5" w:rsidRDefault="0007024F" w:rsidP="00224640">
      <w:pPr>
        <w:pStyle w:val="CoverHead2"/>
      </w:pPr>
      <w:sdt>
        <w:sdtPr>
          <w:rPr>
            <w:sz w:val="36"/>
          </w:r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812DC" w:rsidRPr="00F02757">
            <w:rPr>
              <w:sz w:val="36"/>
              <w:lang w:val="en-AU"/>
            </w:rPr>
            <w:t xml:space="preserve">Diploma of Software Development – </w:t>
          </w:r>
          <w:r w:rsidR="00F02757" w:rsidRPr="00F02757">
            <w:rPr>
              <w:sz w:val="36"/>
              <w:lang w:val="en-AU"/>
            </w:rPr>
            <w:t>Software Deployment</w:t>
          </w:r>
        </w:sdtContent>
      </w:sdt>
    </w:p>
    <w:p w:rsidR="005A0FD4" w:rsidRDefault="00EB6826">
      <w:r w:rsidRPr="000040C5">
        <w:br w:type="page"/>
      </w:r>
    </w:p>
    <w:p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rsidR="005A0FD4" w:rsidRDefault="005A0FD4">
          <w:pPr>
            <w:pStyle w:val="TOCHeading"/>
          </w:pPr>
          <w:r>
            <w:t>Contents</w:t>
          </w:r>
        </w:p>
        <w:p w:rsidR="00AA5EC1" w:rsidRDefault="005A0FD4">
          <w:pPr>
            <w:pStyle w:val="TOC1"/>
            <w:tabs>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57360135" w:history="1">
            <w:r w:rsidR="00AA5EC1" w:rsidRPr="00157798">
              <w:rPr>
                <w:rStyle w:val="Hyperlink"/>
                <w:noProof/>
              </w:rPr>
              <w:t>Introduction</w:t>
            </w:r>
            <w:r w:rsidR="00AA5EC1">
              <w:rPr>
                <w:noProof/>
                <w:webHidden/>
              </w:rPr>
              <w:tab/>
            </w:r>
            <w:r w:rsidR="00AA5EC1">
              <w:rPr>
                <w:noProof/>
                <w:webHidden/>
              </w:rPr>
              <w:fldChar w:fldCharType="begin"/>
            </w:r>
            <w:r w:rsidR="00AA5EC1">
              <w:rPr>
                <w:noProof/>
                <w:webHidden/>
              </w:rPr>
              <w:instrText xml:space="preserve"> PAGEREF _Toc57360135 \h </w:instrText>
            </w:r>
            <w:r w:rsidR="00AA5EC1">
              <w:rPr>
                <w:noProof/>
                <w:webHidden/>
              </w:rPr>
            </w:r>
            <w:r w:rsidR="00AA5EC1">
              <w:rPr>
                <w:noProof/>
                <w:webHidden/>
              </w:rPr>
              <w:fldChar w:fldCharType="separate"/>
            </w:r>
            <w:r w:rsidR="00AA5EC1">
              <w:rPr>
                <w:noProof/>
                <w:webHidden/>
              </w:rPr>
              <w:t>3</w:t>
            </w:r>
            <w:r w:rsidR="00AA5EC1">
              <w:rPr>
                <w:noProof/>
                <w:webHidden/>
              </w:rPr>
              <w:fldChar w:fldCharType="end"/>
            </w:r>
          </w:hyperlink>
        </w:p>
        <w:p w:rsidR="00AA5EC1" w:rsidRDefault="0007024F">
          <w:pPr>
            <w:pStyle w:val="TOC1"/>
            <w:tabs>
              <w:tab w:val="right" w:leader="dot" w:pos="9394"/>
            </w:tabs>
            <w:rPr>
              <w:rFonts w:eastAsiaTheme="minorEastAsia"/>
              <w:noProof/>
              <w:color w:val="auto"/>
              <w:sz w:val="22"/>
              <w:szCs w:val="22"/>
            </w:rPr>
          </w:pPr>
          <w:hyperlink w:anchor="_Toc57360136" w:history="1">
            <w:r w:rsidR="00AA5EC1" w:rsidRPr="00157798">
              <w:rPr>
                <w:rStyle w:val="Hyperlink"/>
                <w:noProof/>
              </w:rPr>
              <w:t>Configuration Files</w:t>
            </w:r>
            <w:r w:rsidR="00AA5EC1">
              <w:rPr>
                <w:noProof/>
                <w:webHidden/>
              </w:rPr>
              <w:tab/>
            </w:r>
            <w:r w:rsidR="00AA5EC1">
              <w:rPr>
                <w:noProof/>
                <w:webHidden/>
              </w:rPr>
              <w:fldChar w:fldCharType="begin"/>
            </w:r>
            <w:r w:rsidR="00AA5EC1">
              <w:rPr>
                <w:noProof/>
                <w:webHidden/>
              </w:rPr>
              <w:instrText xml:space="preserve"> PAGEREF _Toc57360136 \h </w:instrText>
            </w:r>
            <w:r w:rsidR="00AA5EC1">
              <w:rPr>
                <w:noProof/>
                <w:webHidden/>
              </w:rPr>
            </w:r>
            <w:r w:rsidR="00AA5EC1">
              <w:rPr>
                <w:noProof/>
                <w:webHidden/>
              </w:rPr>
              <w:fldChar w:fldCharType="separate"/>
            </w:r>
            <w:r w:rsidR="00AA5EC1">
              <w:rPr>
                <w:noProof/>
                <w:webHidden/>
              </w:rPr>
              <w:t>4</w:t>
            </w:r>
            <w:r w:rsidR="00AA5EC1">
              <w:rPr>
                <w:noProof/>
                <w:webHidden/>
              </w:rPr>
              <w:fldChar w:fldCharType="end"/>
            </w:r>
          </w:hyperlink>
        </w:p>
        <w:p w:rsidR="00AA5EC1" w:rsidRDefault="0007024F">
          <w:pPr>
            <w:pStyle w:val="TOC3"/>
            <w:tabs>
              <w:tab w:val="right" w:leader="dot" w:pos="9394"/>
            </w:tabs>
            <w:rPr>
              <w:rFonts w:eastAsiaTheme="minorEastAsia"/>
              <w:noProof/>
              <w:color w:val="auto"/>
              <w:sz w:val="22"/>
              <w:szCs w:val="22"/>
            </w:rPr>
          </w:pPr>
          <w:hyperlink w:anchor="_Toc57360137" w:history="1">
            <w:r w:rsidR="00AA5EC1" w:rsidRPr="00157798">
              <w:rPr>
                <w:rStyle w:val="Hyperlink"/>
                <w:noProof/>
              </w:rPr>
              <w:t>What are configuration files?</w:t>
            </w:r>
            <w:r w:rsidR="00AA5EC1">
              <w:rPr>
                <w:noProof/>
                <w:webHidden/>
              </w:rPr>
              <w:tab/>
            </w:r>
            <w:r w:rsidR="00AA5EC1">
              <w:rPr>
                <w:noProof/>
                <w:webHidden/>
              </w:rPr>
              <w:fldChar w:fldCharType="begin"/>
            </w:r>
            <w:r w:rsidR="00AA5EC1">
              <w:rPr>
                <w:noProof/>
                <w:webHidden/>
              </w:rPr>
              <w:instrText xml:space="preserve"> PAGEREF _Toc57360137 \h </w:instrText>
            </w:r>
            <w:r w:rsidR="00AA5EC1">
              <w:rPr>
                <w:noProof/>
                <w:webHidden/>
              </w:rPr>
            </w:r>
            <w:r w:rsidR="00AA5EC1">
              <w:rPr>
                <w:noProof/>
                <w:webHidden/>
              </w:rPr>
              <w:fldChar w:fldCharType="separate"/>
            </w:r>
            <w:r w:rsidR="00AA5EC1">
              <w:rPr>
                <w:noProof/>
                <w:webHidden/>
              </w:rPr>
              <w:t>4</w:t>
            </w:r>
            <w:r w:rsidR="00AA5EC1">
              <w:rPr>
                <w:noProof/>
                <w:webHidden/>
              </w:rPr>
              <w:fldChar w:fldCharType="end"/>
            </w:r>
          </w:hyperlink>
        </w:p>
        <w:p w:rsidR="00AA5EC1" w:rsidRDefault="0007024F">
          <w:pPr>
            <w:pStyle w:val="TOC3"/>
            <w:tabs>
              <w:tab w:val="right" w:leader="dot" w:pos="9394"/>
            </w:tabs>
            <w:rPr>
              <w:rFonts w:eastAsiaTheme="minorEastAsia"/>
              <w:noProof/>
              <w:color w:val="auto"/>
              <w:sz w:val="22"/>
              <w:szCs w:val="22"/>
            </w:rPr>
          </w:pPr>
          <w:hyperlink w:anchor="_Toc57360138" w:history="1">
            <w:r w:rsidR="00AA5EC1" w:rsidRPr="00157798">
              <w:rPr>
                <w:rStyle w:val="Hyperlink"/>
                <w:noProof/>
              </w:rPr>
              <w:t>How to use configuration files in a Java application</w:t>
            </w:r>
            <w:r w:rsidR="00AA5EC1">
              <w:rPr>
                <w:noProof/>
                <w:webHidden/>
              </w:rPr>
              <w:tab/>
            </w:r>
            <w:r w:rsidR="00AA5EC1">
              <w:rPr>
                <w:noProof/>
                <w:webHidden/>
              </w:rPr>
              <w:fldChar w:fldCharType="begin"/>
            </w:r>
            <w:r w:rsidR="00AA5EC1">
              <w:rPr>
                <w:noProof/>
                <w:webHidden/>
              </w:rPr>
              <w:instrText xml:space="preserve"> PAGEREF _Toc57360138 \h </w:instrText>
            </w:r>
            <w:r w:rsidR="00AA5EC1">
              <w:rPr>
                <w:noProof/>
                <w:webHidden/>
              </w:rPr>
            </w:r>
            <w:r w:rsidR="00AA5EC1">
              <w:rPr>
                <w:noProof/>
                <w:webHidden/>
              </w:rPr>
              <w:fldChar w:fldCharType="separate"/>
            </w:r>
            <w:r w:rsidR="00AA5EC1">
              <w:rPr>
                <w:noProof/>
                <w:webHidden/>
              </w:rPr>
              <w:t>5</w:t>
            </w:r>
            <w:r w:rsidR="00AA5EC1">
              <w:rPr>
                <w:noProof/>
                <w:webHidden/>
              </w:rPr>
              <w:fldChar w:fldCharType="end"/>
            </w:r>
          </w:hyperlink>
        </w:p>
        <w:p w:rsidR="005A0FD4" w:rsidRDefault="005A0FD4">
          <w:r>
            <w:rPr>
              <w:b/>
              <w:bCs/>
              <w:noProof/>
            </w:rPr>
            <w:fldChar w:fldCharType="end"/>
          </w:r>
        </w:p>
      </w:sdtContent>
    </w:sdt>
    <w:p w:rsidR="005A0FD4" w:rsidRDefault="00180436">
      <w:r>
        <w:br w:type="page"/>
      </w:r>
    </w:p>
    <w:p w:rsidR="00EB6826" w:rsidRPr="005A0FD4" w:rsidRDefault="005A0FD4" w:rsidP="005A0FD4">
      <w:pPr>
        <w:pStyle w:val="Heading1"/>
        <w:rPr>
          <w:rStyle w:val="Emphasis"/>
          <w:iCs w:val="0"/>
          <w:color w:val="808080" w:themeColor="background1" w:themeShade="80"/>
        </w:rPr>
      </w:pPr>
      <w:bookmarkStart w:id="0" w:name="_Toc57360135"/>
      <w:r>
        <w:rPr>
          <w:rStyle w:val="Emphasis"/>
          <w:iCs w:val="0"/>
          <w:color w:val="808080" w:themeColor="background1" w:themeShade="80"/>
        </w:rPr>
        <w:lastRenderedPageBreak/>
        <w:t>Introduction</w:t>
      </w:r>
      <w:bookmarkEnd w:id="0"/>
    </w:p>
    <w:p w:rsidR="00002988" w:rsidRDefault="00044297">
      <w:r>
        <w:t>The DVD Search App application is designed to allow users to search through an extensive movie database. The database holds information for over 2000 movies which can be searched by keyword using GUI inputs.</w:t>
      </w:r>
    </w:p>
    <w:p w:rsidR="00002988" w:rsidRDefault="00002988" w:rsidP="00002988">
      <w:r>
        <w:br w:type="page"/>
      </w:r>
    </w:p>
    <w:p w:rsidR="00A61F94" w:rsidRDefault="00044297" w:rsidP="006E2C63">
      <w:pPr>
        <w:pStyle w:val="Heading1"/>
      </w:pPr>
      <w:r w:rsidRPr="00044297">
        <w:lastRenderedPageBreak/>
        <w:t>Software Development Methodology</w:t>
      </w:r>
    </w:p>
    <w:p w:rsidR="00044297" w:rsidRDefault="00044297" w:rsidP="00044297">
      <w:r>
        <w:t>The SDLC model used for the DVD Search App application is the waterfall model.</w:t>
      </w:r>
    </w:p>
    <w:p w:rsidR="00044297" w:rsidRDefault="00044297" w:rsidP="00044297">
      <w:r>
        <w:t xml:space="preserve">The reason for this choice is due to the project size, being a small project, and having very clearly defined software requirements outlined by the client. </w:t>
      </w:r>
    </w:p>
    <w:p w:rsidR="00044297" w:rsidRDefault="00044297" w:rsidP="00044297">
      <w:r>
        <w:t>This allows development to be well planned out in advance and to proceed with no risk of adjustments to the software requirements or modification to the scope of the project.</w:t>
      </w:r>
    </w:p>
    <w:p w:rsidR="00044297" w:rsidRDefault="00044297">
      <w:r>
        <w:br w:type="page"/>
      </w:r>
    </w:p>
    <w:p w:rsidR="00044297" w:rsidRDefault="00044297" w:rsidP="00044297">
      <w:pPr>
        <w:pStyle w:val="Heading1"/>
      </w:pPr>
      <w:r>
        <w:lastRenderedPageBreak/>
        <w:t>Project Management Plan</w:t>
      </w:r>
    </w:p>
    <w:p w:rsidR="00044297" w:rsidRDefault="00044297" w:rsidP="00044297">
      <w:r>
        <w:t>The software used to produce the Project Management Plan is Microsoft Project 2016.</w:t>
      </w:r>
    </w:p>
    <w:p w:rsidR="00044297" w:rsidRPr="00044297" w:rsidRDefault="00044297" w:rsidP="00044297"/>
    <w:p w:rsidR="00CA4160" w:rsidRDefault="00044297" w:rsidP="000C5AAD">
      <w:r>
        <w:rPr>
          <w:noProof/>
        </w:rPr>
        <w:drawing>
          <wp:inline distT="0" distB="0" distL="0" distR="0">
            <wp:extent cx="597154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lan.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1943100"/>
                    </a:xfrm>
                    <a:prstGeom prst="rect">
                      <a:avLst/>
                    </a:prstGeom>
                  </pic:spPr>
                </pic:pic>
              </a:graphicData>
            </a:graphic>
          </wp:inline>
        </w:drawing>
      </w:r>
    </w:p>
    <w:p w:rsidR="00394E46" w:rsidRDefault="00394E46">
      <w:r>
        <w:br w:type="page"/>
      </w:r>
    </w:p>
    <w:p w:rsidR="00394E46" w:rsidRDefault="00394E46" w:rsidP="00394E46">
      <w:pPr>
        <w:pStyle w:val="Heading1"/>
      </w:pPr>
      <w:r>
        <w:lastRenderedPageBreak/>
        <w:t>Source Control</w:t>
      </w:r>
    </w:p>
    <w:p w:rsidR="00394E46" w:rsidRDefault="00394E46" w:rsidP="00394E46">
      <w:r>
        <w:t>The source control system for the DVD Search App application is GitHub.</w:t>
      </w:r>
    </w:p>
    <w:p w:rsidR="00394E46" w:rsidRPr="00394E46" w:rsidRDefault="00394E46" w:rsidP="00394E46">
      <w:r>
        <w:t xml:space="preserve">Access here: </w:t>
      </w:r>
      <w:bookmarkStart w:id="1" w:name="_GoBack"/>
      <w:bookmarkEnd w:id="1"/>
    </w:p>
    <w:sectPr w:rsidR="00394E46" w:rsidRPr="00394E46" w:rsidSect="00BE2115">
      <w:headerReference w:type="default" r:id="rId12"/>
      <w:footerReference w:type="default" r:id="rId13"/>
      <w:headerReference w:type="first" r:id="rId14"/>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24F" w:rsidRDefault="0007024F" w:rsidP="008606AB">
      <w:r>
        <w:separator/>
      </w:r>
    </w:p>
  </w:endnote>
  <w:endnote w:type="continuationSeparator" w:id="0">
    <w:p w:rsidR="0007024F" w:rsidRDefault="0007024F"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5AB" w:rsidRPr="00E81B4B" w:rsidRDefault="0007024F"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02757">
          <w:t>Diploma of Software Development – Software Deployment</w:t>
        </w:r>
      </w:sdtContent>
    </w:sdt>
    <w:r w:rsidR="003D75AB" w:rsidRPr="00E81B4B">
      <w:t xml:space="preserve"> </w:t>
    </w:r>
    <w:r w:rsidR="003D75AB">
      <w:tab/>
    </w:r>
    <w:r w:rsidR="003D75AB">
      <w:tab/>
    </w:r>
    <w:sdt>
      <w:sdtPr>
        <w:id w:val="2097666719"/>
        <w:docPartObj>
          <w:docPartGallery w:val="Page Numbers (Bottom of Page)"/>
          <w:docPartUnique/>
        </w:docPartObj>
      </w:sdtPr>
      <w:sdtEndPr/>
      <w:sdtContent>
        <w:r w:rsidR="003D75AB" w:rsidRPr="00AD010B">
          <w:rPr>
            <w:rStyle w:val="PageNumber"/>
            <w:noProof/>
            <w:highlight w:val="lightGray"/>
          </w:rPr>
          <mc:AlternateContent>
            <mc:Choice Requires="wps">
              <w:drawing>
                <wp:anchor distT="0" distB="0" distL="114300" distR="114300" simplePos="0" relativeHeight="251659264" behindDoc="1" locked="0" layoutInCell="1" allowOverlap="1" wp14:anchorId="4124C8DC" wp14:editId="3B3A8500">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75CFBA"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3D75AB" w:rsidRPr="00AD010B">
          <w:rPr>
            <w:rStyle w:val="PageNumber"/>
            <w:highlight w:val="lightGray"/>
          </w:rPr>
          <w:fldChar w:fldCharType="begin"/>
        </w:r>
        <w:r w:rsidR="003D75AB" w:rsidRPr="00AD010B">
          <w:rPr>
            <w:rStyle w:val="PageNumber"/>
            <w:highlight w:val="lightGray"/>
          </w:rPr>
          <w:instrText xml:space="preserve"> PAGE   \* MERGEFORMAT </w:instrText>
        </w:r>
        <w:r w:rsidR="003D75AB" w:rsidRPr="00AD010B">
          <w:rPr>
            <w:rStyle w:val="PageNumber"/>
            <w:highlight w:val="lightGray"/>
          </w:rPr>
          <w:fldChar w:fldCharType="separate"/>
        </w:r>
        <w:r w:rsidR="00394E46">
          <w:rPr>
            <w:rStyle w:val="PageNumber"/>
            <w:noProof/>
            <w:highlight w:val="lightGray"/>
          </w:rPr>
          <w:t>4</w:t>
        </w:r>
        <w:r w:rsidR="003D75AB"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24F" w:rsidRDefault="0007024F" w:rsidP="008606AB">
      <w:r>
        <w:separator/>
      </w:r>
    </w:p>
  </w:footnote>
  <w:footnote w:type="continuationSeparator" w:id="0">
    <w:p w:rsidR="0007024F" w:rsidRDefault="0007024F"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5AB" w:rsidRDefault="003D75AB">
    <w:pPr>
      <w:pStyle w:val="Header"/>
    </w:pPr>
    <w:r>
      <w:rPr>
        <w:noProof/>
      </w:rPr>
      <mc:AlternateContent>
        <mc:Choice Requires="wps">
          <w:drawing>
            <wp:anchor distT="0" distB="0" distL="114300" distR="114300" simplePos="0" relativeHeight="251658239" behindDoc="1" locked="0" layoutInCell="1" allowOverlap="1" wp14:anchorId="4AC5A61B" wp14:editId="4AB9079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B5BA54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5AB" w:rsidRDefault="003D75AB">
    <w:pPr>
      <w:pStyle w:val="Header"/>
    </w:pPr>
    <w:r>
      <w:rPr>
        <w:noProof/>
      </w:rPr>
      <mc:AlternateContent>
        <mc:Choice Requires="wps">
          <w:drawing>
            <wp:anchor distT="0" distB="0" distL="114300" distR="114300" simplePos="0" relativeHeight="251661312" behindDoc="1" locked="0" layoutInCell="1" allowOverlap="1" wp14:anchorId="7A2216AF" wp14:editId="44731AF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AC0F86C"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60258"/>
    <w:multiLevelType w:val="hybridMultilevel"/>
    <w:tmpl w:val="B190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555D29"/>
    <w:multiLevelType w:val="hybridMultilevel"/>
    <w:tmpl w:val="920AED56"/>
    <w:lvl w:ilvl="0" w:tplc="B9CAE92A">
      <w:start w:val="2"/>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B64494C"/>
    <w:multiLevelType w:val="hybridMultilevel"/>
    <w:tmpl w:val="73D4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6"/>
  </w:num>
  <w:num w:numId="4">
    <w:abstractNumId w:val="19"/>
  </w:num>
  <w:num w:numId="5">
    <w:abstractNumId w:val="11"/>
  </w:num>
  <w:num w:numId="6">
    <w:abstractNumId w:val="12"/>
  </w:num>
  <w:num w:numId="7">
    <w:abstractNumId w:val="10"/>
  </w:num>
  <w:num w:numId="8">
    <w:abstractNumId w:val="18"/>
  </w:num>
  <w:num w:numId="9">
    <w:abstractNumId w:val="1"/>
  </w:num>
  <w:num w:numId="10">
    <w:abstractNumId w:val="23"/>
  </w:num>
  <w:num w:numId="11">
    <w:abstractNumId w:val="0"/>
  </w:num>
  <w:num w:numId="12">
    <w:abstractNumId w:val="2"/>
  </w:num>
  <w:num w:numId="13">
    <w:abstractNumId w:val="22"/>
  </w:num>
  <w:num w:numId="14">
    <w:abstractNumId w:val="4"/>
  </w:num>
  <w:num w:numId="15">
    <w:abstractNumId w:val="8"/>
  </w:num>
  <w:num w:numId="16">
    <w:abstractNumId w:val="9"/>
  </w:num>
  <w:num w:numId="17">
    <w:abstractNumId w:val="20"/>
  </w:num>
  <w:num w:numId="18">
    <w:abstractNumId w:val="5"/>
  </w:num>
  <w:num w:numId="19">
    <w:abstractNumId w:val="3"/>
  </w:num>
  <w:num w:numId="20">
    <w:abstractNumId w:val="17"/>
  </w:num>
  <w:num w:numId="21">
    <w:abstractNumId w:val="14"/>
  </w:num>
  <w:num w:numId="22">
    <w:abstractNumId w:val="6"/>
  </w:num>
  <w:num w:numId="23">
    <w:abstractNumId w:val="15"/>
  </w:num>
  <w:num w:numId="24">
    <w:abstractNumId w:val="2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6"/>
    <w:rsid w:val="00002988"/>
    <w:rsid w:val="000040C5"/>
    <w:rsid w:val="000133DC"/>
    <w:rsid w:val="0001348E"/>
    <w:rsid w:val="0002791A"/>
    <w:rsid w:val="0003687F"/>
    <w:rsid w:val="000433BD"/>
    <w:rsid w:val="00044297"/>
    <w:rsid w:val="000630AD"/>
    <w:rsid w:val="0007024F"/>
    <w:rsid w:val="0009280B"/>
    <w:rsid w:val="000A5A41"/>
    <w:rsid w:val="000C3FF6"/>
    <w:rsid w:val="000C5AAD"/>
    <w:rsid w:val="000E3E5B"/>
    <w:rsid w:val="000E4CA2"/>
    <w:rsid w:val="000F5E48"/>
    <w:rsid w:val="001032A7"/>
    <w:rsid w:val="00106341"/>
    <w:rsid w:val="00124ABA"/>
    <w:rsid w:val="001307F2"/>
    <w:rsid w:val="00133AE7"/>
    <w:rsid w:val="001354C8"/>
    <w:rsid w:val="001359A5"/>
    <w:rsid w:val="001400A7"/>
    <w:rsid w:val="00141D4B"/>
    <w:rsid w:val="00157987"/>
    <w:rsid w:val="00160342"/>
    <w:rsid w:val="00164D35"/>
    <w:rsid w:val="00180436"/>
    <w:rsid w:val="0018775D"/>
    <w:rsid w:val="001B417F"/>
    <w:rsid w:val="001C4EF2"/>
    <w:rsid w:val="001F10F1"/>
    <w:rsid w:val="002126BC"/>
    <w:rsid w:val="0022005F"/>
    <w:rsid w:val="00224640"/>
    <w:rsid w:val="00233809"/>
    <w:rsid w:val="00240FC4"/>
    <w:rsid w:val="00241CEC"/>
    <w:rsid w:val="0024241E"/>
    <w:rsid w:val="002521CA"/>
    <w:rsid w:val="002868AC"/>
    <w:rsid w:val="002E626B"/>
    <w:rsid w:val="002E69EA"/>
    <w:rsid w:val="002F2511"/>
    <w:rsid w:val="003022AB"/>
    <w:rsid w:val="0030312F"/>
    <w:rsid w:val="00303D86"/>
    <w:rsid w:val="00314975"/>
    <w:rsid w:val="00324EA6"/>
    <w:rsid w:val="00325459"/>
    <w:rsid w:val="003312FA"/>
    <w:rsid w:val="00337F01"/>
    <w:rsid w:val="00340739"/>
    <w:rsid w:val="00350290"/>
    <w:rsid w:val="003515DC"/>
    <w:rsid w:val="00360C91"/>
    <w:rsid w:val="00394E46"/>
    <w:rsid w:val="003A4C59"/>
    <w:rsid w:val="003D3CAD"/>
    <w:rsid w:val="003D3D7F"/>
    <w:rsid w:val="003D656E"/>
    <w:rsid w:val="003D711E"/>
    <w:rsid w:val="003D75AB"/>
    <w:rsid w:val="003E2596"/>
    <w:rsid w:val="00400CA5"/>
    <w:rsid w:val="00414864"/>
    <w:rsid w:val="00416FB5"/>
    <w:rsid w:val="00441E6B"/>
    <w:rsid w:val="0045625C"/>
    <w:rsid w:val="00457DC6"/>
    <w:rsid w:val="0046798E"/>
    <w:rsid w:val="004759A5"/>
    <w:rsid w:val="004A20D6"/>
    <w:rsid w:val="004A38EC"/>
    <w:rsid w:val="004D14EE"/>
    <w:rsid w:val="004D6E68"/>
    <w:rsid w:val="004E02F2"/>
    <w:rsid w:val="004E39FD"/>
    <w:rsid w:val="004F16C9"/>
    <w:rsid w:val="004F260A"/>
    <w:rsid w:val="004F2779"/>
    <w:rsid w:val="004F3F6B"/>
    <w:rsid w:val="005035DE"/>
    <w:rsid w:val="00507151"/>
    <w:rsid w:val="00511886"/>
    <w:rsid w:val="0052261B"/>
    <w:rsid w:val="00524BAE"/>
    <w:rsid w:val="00546C3A"/>
    <w:rsid w:val="00546F00"/>
    <w:rsid w:val="0055413D"/>
    <w:rsid w:val="0056191F"/>
    <w:rsid w:val="00563311"/>
    <w:rsid w:val="00566960"/>
    <w:rsid w:val="00570F4A"/>
    <w:rsid w:val="005730F0"/>
    <w:rsid w:val="0058022C"/>
    <w:rsid w:val="005810D0"/>
    <w:rsid w:val="00581C91"/>
    <w:rsid w:val="005979D4"/>
    <w:rsid w:val="005A0FD4"/>
    <w:rsid w:val="005A5A28"/>
    <w:rsid w:val="005B2E47"/>
    <w:rsid w:val="005B34DF"/>
    <w:rsid w:val="005D7EFC"/>
    <w:rsid w:val="005E47CC"/>
    <w:rsid w:val="005E4919"/>
    <w:rsid w:val="005F069A"/>
    <w:rsid w:val="00615616"/>
    <w:rsid w:val="00624F48"/>
    <w:rsid w:val="00640253"/>
    <w:rsid w:val="00654740"/>
    <w:rsid w:val="006632C6"/>
    <w:rsid w:val="00671403"/>
    <w:rsid w:val="00685B6B"/>
    <w:rsid w:val="00692F0D"/>
    <w:rsid w:val="00697C79"/>
    <w:rsid w:val="006C08BD"/>
    <w:rsid w:val="006C67DE"/>
    <w:rsid w:val="006D5765"/>
    <w:rsid w:val="006E1E2D"/>
    <w:rsid w:val="006E2C63"/>
    <w:rsid w:val="006F544B"/>
    <w:rsid w:val="00702350"/>
    <w:rsid w:val="00703281"/>
    <w:rsid w:val="00720DC0"/>
    <w:rsid w:val="0074607A"/>
    <w:rsid w:val="00751D98"/>
    <w:rsid w:val="00753EC1"/>
    <w:rsid w:val="00776A4A"/>
    <w:rsid w:val="007B04B0"/>
    <w:rsid w:val="007B2384"/>
    <w:rsid w:val="007D5A3F"/>
    <w:rsid w:val="0080749A"/>
    <w:rsid w:val="00823320"/>
    <w:rsid w:val="00835062"/>
    <w:rsid w:val="008606AB"/>
    <w:rsid w:val="00865FE6"/>
    <w:rsid w:val="0087524C"/>
    <w:rsid w:val="008812DC"/>
    <w:rsid w:val="008934F4"/>
    <w:rsid w:val="008967C4"/>
    <w:rsid w:val="008A0D41"/>
    <w:rsid w:val="008C679D"/>
    <w:rsid w:val="008D187A"/>
    <w:rsid w:val="008D25F7"/>
    <w:rsid w:val="008E2660"/>
    <w:rsid w:val="008E33D9"/>
    <w:rsid w:val="008E6F83"/>
    <w:rsid w:val="008F1B7F"/>
    <w:rsid w:val="008F4289"/>
    <w:rsid w:val="00902F5A"/>
    <w:rsid w:val="00903287"/>
    <w:rsid w:val="00917024"/>
    <w:rsid w:val="0092601E"/>
    <w:rsid w:val="0093745F"/>
    <w:rsid w:val="009417AD"/>
    <w:rsid w:val="00943598"/>
    <w:rsid w:val="00943DAD"/>
    <w:rsid w:val="00950B0F"/>
    <w:rsid w:val="00951E57"/>
    <w:rsid w:val="009538A5"/>
    <w:rsid w:val="0098733A"/>
    <w:rsid w:val="009A5E7C"/>
    <w:rsid w:val="009C3041"/>
    <w:rsid w:val="009F6597"/>
    <w:rsid w:val="00A03471"/>
    <w:rsid w:val="00A0684D"/>
    <w:rsid w:val="00A06E32"/>
    <w:rsid w:val="00A31E2A"/>
    <w:rsid w:val="00A32524"/>
    <w:rsid w:val="00A50E41"/>
    <w:rsid w:val="00A61F94"/>
    <w:rsid w:val="00A777EF"/>
    <w:rsid w:val="00A91398"/>
    <w:rsid w:val="00AA5EC1"/>
    <w:rsid w:val="00AB45CE"/>
    <w:rsid w:val="00AB60FA"/>
    <w:rsid w:val="00AD010B"/>
    <w:rsid w:val="00AD49D5"/>
    <w:rsid w:val="00B03BF3"/>
    <w:rsid w:val="00B26C91"/>
    <w:rsid w:val="00B26DBD"/>
    <w:rsid w:val="00B30030"/>
    <w:rsid w:val="00B4286F"/>
    <w:rsid w:val="00B471E0"/>
    <w:rsid w:val="00B5279B"/>
    <w:rsid w:val="00B648B4"/>
    <w:rsid w:val="00B71E3C"/>
    <w:rsid w:val="00B726D8"/>
    <w:rsid w:val="00B81AAE"/>
    <w:rsid w:val="00B9660E"/>
    <w:rsid w:val="00BA15AE"/>
    <w:rsid w:val="00BA5875"/>
    <w:rsid w:val="00BB76A1"/>
    <w:rsid w:val="00BD16F9"/>
    <w:rsid w:val="00BD1A49"/>
    <w:rsid w:val="00BE2115"/>
    <w:rsid w:val="00BF0278"/>
    <w:rsid w:val="00BF0862"/>
    <w:rsid w:val="00C13772"/>
    <w:rsid w:val="00C16233"/>
    <w:rsid w:val="00C271A3"/>
    <w:rsid w:val="00C31B26"/>
    <w:rsid w:val="00C33593"/>
    <w:rsid w:val="00C367EB"/>
    <w:rsid w:val="00C41866"/>
    <w:rsid w:val="00C47711"/>
    <w:rsid w:val="00C53023"/>
    <w:rsid w:val="00C5543E"/>
    <w:rsid w:val="00C5621C"/>
    <w:rsid w:val="00C6208F"/>
    <w:rsid w:val="00C80231"/>
    <w:rsid w:val="00C831C4"/>
    <w:rsid w:val="00C9272E"/>
    <w:rsid w:val="00C958D1"/>
    <w:rsid w:val="00C96E5D"/>
    <w:rsid w:val="00CA0DF3"/>
    <w:rsid w:val="00CA3385"/>
    <w:rsid w:val="00CA4160"/>
    <w:rsid w:val="00CC0EDB"/>
    <w:rsid w:val="00CC4A97"/>
    <w:rsid w:val="00CD01D6"/>
    <w:rsid w:val="00CD60A5"/>
    <w:rsid w:val="00CD7407"/>
    <w:rsid w:val="00CE69FC"/>
    <w:rsid w:val="00D011B5"/>
    <w:rsid w:val="00D05B00"/>
    <w:rsid w:val="00D10535"/>
    <w:rsid w:val="00D27F37"/>
    <w:rsid w:val="00D359E1"/>
    <w:rsid w:val="00D45FAC"/>
    <w:rsid w:val="00D461FE"/>
    <w:rsid w:val="00D54778"/>
    <w:rsid w:val="00D6410D"/>
    <w:rsid w:val="00D65B8F"/>
    <w:rsid w:val="00D673C3"/>
    <w:rsid w:val="00D8227D"/>
    <w:rsid w:val="00DD4D86"/>
    <w:rsid w:val="00DE2209"/>
    <w:rsid w:val="00DE2A76"/>
    <w:rsid w:val="00DF529C"/>
    <w:rsid w:val="00DF799F"/>
    <w:rsid w:val="00E11007"/>
    <w:rsid w:val="00E20E57"/>
    <w:rsid w:val="00E22D41"/>
    <w:rsid w:val="00E25ADD"/>
    <w:rsid w:val="00E4799D"/>
    <w:rsid w:val="00E604CB"/>
    <w:rsid w:val="00E756CA"/>
    <w:rsid w:val="00E8012A"/>
    <w:rsid w:val="00E812AB"/>
    <w:rsid w:val="00E81B4B"/>
    <w:rsid w:val="00EB206F"/>
    <w:rsid w:val="00EB6826"/>
    <w:rsid w:val="00EC0E43"/>
    <w:rsid w:val="00EC111F"/>
    <w:rsid w:val="00EC7EB3"/>
    <w:rsid w:val="00ED7F81"/>
    <w:rsid w:val="00F005BB"/>
    <w:rsid w:val="00F026F3"/>
    <w:rsid w:val="00F02757"/>
    <w:rsid w:val="00F03655"/>
    <w:rsid w:val="00F03E09"/>
    <w:rsid w:val="00F04116"/>
    <w:rsid w:val="00F04CC8"/>
    <w:rsid w:val="00F403FB"/>
    <w:rsid w:val="00F45333"/>
    <w:rsid w:val="00F5358D"/>
    <w:rsid w:val="00F73961"/>
    <w:rsid w:val="00F74D8E"/>
    <w:rsid w:val="00F83ECD"/>
    <w:rsid w:val="00FA2A95"/>
    <w:rsid w:val="00FB128F"/>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0BF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 w:type="paragraph" w:customStyle="1" w:styleId="msonormal0">
    <w:name w:val="msonormal"/>
    <w:basedOn w:val="Normal"/>
    <w:rsid w:val="000E3E5B"/>
    <w:pPr>
      <w:spacing w:before="100" w:beforeAutospacing="1" w:after="100" w:afterAutospacing="1"/>
    </w:pPr>
    <w:rPr>
      <w:rFonts w:ascii="Times New Roman" w:eastAsia="Times New Roman" w:hAnsi="Times New Roman" w:cs="Times New Roman"/>
      <w:color w:val="auto"/>
      <w:sz w:val="24"/>
      <w:szCs w:val="24"/>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7115">
      <w:bodyDiv w:val="1"/>
      <w:marLeft w:val="0"/>
      <w:marRight w:val="0"/>
      <w:marTop w:val="0"/>
      <w:marBottom w:val="0"/>
      <w:divBdr>
        <w:top w:val="none" w:sz="0" w:space="0" w:color="auto"/>
        <w:left w:val="none" w:sz="0" w:space="0" w:color="auto"/>
        <w:bottom w:val="none" w:sz="0" w:space="0" w:color="auto"/>
        <w:right w:val="none" w:sz="0" w:space="0" w:color="auto"/>
      </w:divBdr>
    </w:div>
    <w:div w:id="89157523">
      <w:bodyDiv w:val="1"/>
      <w:marLeft w:val="0"/>
      <w:marRight w:val="0"/>
      <w:marTop w:val="0"/>
      <w:marBottom w:val="0"/>
      <w:divBdr>
        <w:top w:val="none" w:sz="0" w:space="0" w:color="auto"/>
        <w:left w:val="none" w:sz="0" w:space="0" w:color="auto"/>
        <w:bottom w:val="none" w:sz="0" w:space="0" w:color="auto"/>
        <w:right w:val="none" w:sz="0" w:space="0" w:color="auto"/>
      </w:divBdr>
    </w:div>
    <w:div w:id="105929954">
      <w:bodyDiv w:val="1"/>
      <w:marLeft w:val="0"/>
      <w:marRight w:val="0"/>
      <w:marTop w:val="0"/>
      <w:marBottom w:val="0"/>
      <w:divBdr>
        <w:top w:val="none" w:sz="0" w:space="0" w:color="auto"/>
        <w:left w:val="none" w:sz="0" w:space="0" w:color="auto"/>
        <w:bottom w:val="none" w:sz="0" w:space="0" w:color="auto"/>
        <w:right w:val="none" w:sz="0" w:space="0" w:color="auto"/>
      </w:divBdr>
    </w:div>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191188989">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374357678">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572393580">
      <w:bodyDiv w:val="1"/>
      <w:marLeft w:val="0"/>
      <w:marRight w:val="0"/>
      <w:marTop w:val="0"/>
      <w:marBottom w:val="0"/>
      <w:divBdr>
        <w:top w:val="none" w:sz="0" w:space="0" w:color="auto"/>
        <w:left w:val="none" w:sz="0" w:space="0" w:color="auto"/>
        <w:bottom w:val="none" w:sz="0" w:space="0" w:color="auto"/>
        <w:right w:val="none" w:sz="0" w:space="0" w:color="auto"/>
      </w:divBdr>
    </w:div>
    <w:div w:id="68081783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827794885">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497961503">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661155205">
      <w:bodyDiv w:val="1"/>
      <w:marLeft w:val="0"/>
      <w:marRight w:val="0"/>
      <w:marTop w:val="0"/>
      <w:marBottom w:val="0"/>
      <w:divBdr>
        <w:top w:val="none" w:sz="0" w:space="0" w:color="auto"/>
        <w:left w:val="none" w:sz="0" w:space="0" w:color="auto"/>
        <w:bottom w:val="none" w:sz="0" w:space="0" w:color="auto"/>
        <w:right w:val="none" w:sz="0" w:space="0" w:color="auto"/>
      </w:divBdr>
    </w:div>
    <w:div w:id="1862476615">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1988315879">
      <w:bodyDiv w:val="1"/>
      <w:marLeft w:val="0"/>
      <w:marRight w:val="0"/>
      <w:marTop w:val="0"/>
      <w:marBottom w:val="0"/>
      <w:divBdr>
        <w:top w:val="none" w:sz="0" w:space="0" w:color="auto"/>
        <w:left w:val="none" w:sz="0" w:space="0" w:color="auto"/>
        <w:bottom w:val="none" w:sz="0" w:space="0" w:color="auto"/>
        <w:right w:val="none" w:sz="0" w:space="0" w:color="auto"/>
      </w:divBdr>
    </w:div>
    <w:div w:id="2060131225">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 w:id="21236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FDBDCFF9FC4618A7414BF109E0ACD2"/>
        <w:category>
          <w:name w:val="General"/>
          <w:gallery w:val="placeholder"/>
        </w:category>
        <w:types>
          <w:type w:val="bbPlcHdr"/>
        </w:types>
        <w:behaviors>
          <w:behavior w:val="content"/>
        </w:behaviors>
        <w:guid w:val="{9063981F-A1CA-46C2-908F-08D35B6B37E8}"/>
      </w:docPartPr>
      <w:docPartBody>
        <w:p w:rsidR="00205CA3" w:rsidRDefault="00205CA3">
          <w:pPr>
            <w:pStyle w:val="A6FDBDCFF9FC4618A7414BF109E0ACD2"/>
          </w:pPr>
          <w:r w:rsidRPr="000040C5">
            <w:t>Student:</w:t>
          </w:r>
        </w:p>
      </w:docPartBody>
    </w:docPart>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3"/>
    <w:rsid w:val="000E70DF"/>
    <w:rsid w:val="00124244"/>
    <w:rsid w:val="001F2B69"/>
    <w:rsid w:val="002031E9"/>
    <w:rsid w:val="00205CA3"/>
    <w:rsid w:val="002853DC"/>
    <w:rsid w:val="002E0690"/>
    <w:rsid w:val="00434B74"/>
    <w:rsid w:val="004A4BA5"/>
    <w:rsid w:val="007F4C5D"/>
    <w:rsid w:val="008D0BC1"/>
    <w:rsid w:val="00946E32"/>
    <w:rsid w:val="009937AE"/>
    <w:rsid w:val="00AD76BD"/>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5A07D1767F834BB9B43052A360BEE00B">
    <w:name w:val="5A07D1767F834BB9B43052A360BEE00B"/>
  </w:style>
  <w:style w:type="paragraph" w:customStyle="1" w:styleId="76ED48FA9D46443B8CED40C54E5B0EA8">
    <w:name w:val="76ED48FA9D46443B8CED40C54E5B0EA8"/>
  </w:style>
  <w:style w:type="paragraph" w:customStyle="1" w:styleId="196ECD20DC9B47289B0A9A958D92ABAF">
    <w:name w:val="196ECD20DC9B47289B0A9A958D92ABAF"/>
  </w:style>
  <w:style w:type="paragraph" w:customStyle="1" w:styleId="A6FDBDCFF9FC4618A7414BF109E0ACD2">
    <w:name w:val="A6FDBDCFF9FC4618A7414BF109E0ACD2"/>
  </w:style>
  <w:style w:type="paragraph" w:customStyle="1" w:styleId="A5AD11EEB22E484EA3AEC8BD805D5AA7">
    <w:name w:val="A5AD11EEB22E484EA3AEC8BD805D5AA7"/>
  </w:style>
  <w:style w:type="paragraph" w:customStyle="1" w:styleId="5144A87C673C4FB799E50491689E6F2A">
    <w:name w:val="5144A87C673C4FB799E50491689E6F2A"/>
  </w:style>
  <w:style w:type="paragraph" w:customStyle="1" w:styleId="6029BB2EEC4C4775AA6CD317841B98B0">
    <w:name w:val="6029BB2EEC4C4775AA6CD317841B98B0"/>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customStyle="1" w:styleId="87C2F9FCF25247B298C9E81BC779682F">
    <w:name w:val="87C2F9FCF25247B298C9E81BC779682F"/>
  </w:style>
  <w:style w:type="paragraph" w:customStyle="1" w:styleId="46C93C4F2FC748AFAB1185B841C3F8A5">
    <w:name w:val="46C93C4F2FC748AFAB1185B841C3F8A5"/>
  </w:style>
  <w:style w:type="paragraph" w:customStyle="1" w:styleId="BEFA2A69F8B34D31ADE1B1F982874B7C">
    <w:name w:val="BEFA2A69F8B34D31ADE1B1F982874B7C"/>
  </w:style>
  <w:style w:type="paragraph" w:customStyle="1" w:styleId="5654ABE8CD0B47E39A1D49270356EE6E">
    <w:name w:val="5654ABE8CD0B47E39A1D49270356EE6E"/>
  </w:style>
  <w:style w:type="paragraph" w:customStyle="1" w:styleId="6D9AB909A19D43ABB2708819D348D432">
    <w:name w:val="6D9AB909A19D43ABB2708819D348D432"/>
  </w:style>
  <w:style w:type="paragraph" w:customStyle="1" w:styleId="0FAF979FFDA046B7B8D1C1A895C736F2">
    <w:name w:val="0FAF979FFDA046B7B8D1C1A895C736F2"/>
  </w:style>
  <w:style w:type="paragraph" w:customStyle="1" w:styleId="A3BACBF7135D436B838F01B3424CBDC9">
    <w:name w:val="A3BACBF7135D436B838F01B3424CBDC9"/>
  </w:style>
  <w:style w:type="paragraph" w:customStyle="1" w:styleId="B66C1A3F761E47F19A50802EC0C7BFFA">
    <w:name w:val="B66C1A3F761E47F19A50802EC0C7BFFA"/>
  </w:style>
  <w:style w:type="paragraph" w:customStyle="1" w:styleId="E02C95E2B4324C23858490C12EB5A6D6">
    <w:name w:val="E02C95E2B4324C23858490C12EB5A6D6"/>
  </w:style>
  <w:style w:type="paragraph" w:customStyle="1" w:styleId="4DFD80C844F94D66BF0D9D0776E8ACCE">
    <w:name w:val="4DFD80C844F94D66BF0D9D0776E8ACCE"/>
  </w:style>
  <w:style w:type="paragraph" w:customStyle="1" w:styleId="B30C9B8746684BDB85155BFBA09745DE">
    <w:name w:val="B30C9B8746684BDB85155BFBA09745DE"/>
  </w:style>
  <w:style w:type="paragraph" w:customStyle="1" w:styleId="5E7EBAD1098441C498F3878BECC93A3F">
    <w:name w:val="5E7EBAD1098441C498F3878BECC93A3F"/>
  </w:style>
  <w:style w:type="paragraph" w:customStyle="1" w:styleId="48CC62AD83244E4AA63A1EDF043A50C1">
    <w:name w:val="48CC62AD83244E4AA63A1EDF043A50C1"/>
  </w:style>
  <w:style w:type="paragraph" w:customStyle="1" w:styleId="5B7AEF442E764645A0CA9A978A132B5F">
    <w:name w:val="5B7AEF442E764645A0CA9A978A132B5F"/>
  </w:style>
  <w:style w:type="paragraph" w:customStyle="1" w:styleId="6D07BCDF40964791881EE3BF09102D6B">
    <w:name w:val="6D07BCDF40964791881EE3BF09102D6B"/>
  </w:style>
  <w:style w:type="paragraph" w:customStyle="1" w:styleId="B6BE204A717247C6AC837AA9DE870135">
    <w:name w:val="B6BE204A717247C6AC837AA9DE870135"/>
  </w:style>
  <w:style w:type="paragraph" w:customStyle="1" w:styleId="5D168EEA5155488F86178148CE6829F9">
    <w:name w:val="5D168EEA5155488F86178148CE6829F9"/>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B12AF5479F7C404D895F5D9F9A5169E4">
    <w:name w:val="B12AF5479F7C404D895F5D9F9A5169E4"/>
  </w:style>
  <w:style w:type="paragraph" w:customStyle="1" w:styleId="07955906194843E5B944976BD4DBA64F">
    <w:name w:val="07955906194843E5B944976BD4DBA64F"/>
  </w:style>
  <w:style w:type="paragraph" w:customStyle="1" w:styleId="31E7EBC19C05489DA607B057C0ABCB02">
    <w:name w:val="31E7EBC19C05489DA607B057C0ABCB02"/>
  </w:style>
  <w:style w:type="paragraph" w:customStyle="1" w:styleId="D46AE4E4F92F45B09732B7769CA5306B">
    <w:name w:val="D46AE4E4F92F45B09732B7769CA5306B"/>
  </w:style>
  <w:style w:type="paragraph" w:customStyle="1" w:styleId="E200A1664EBB459B8D4B6D4369576E0C">
    <w:name w:val="E200A1664EBB459B8D4B6D4369576E0C"/>
  </w:style>
  <w:style w:type="paragraph" w:customStyle="1" w:styleId="10BAB314ABD14148A64FB386703CE3BA">
    <w:name w:val="10BAB314ABD14148A64FB386703CE3BA"/>
  </w:style>
  <w:style w:type="paragraph" w:customStyle="1" w:styleId="6850D211609840FAA217350B24FB594E">
    <w:name w:val="6850D211609840FAA217350B24FB594E"/>
  </w:style>
  <w:style w:type="paragraph" w:customStyle="1" w:styleId="C490A9551B0E419DAA271D906E14FD94">
    <w:name w:val="C490A9551B0E419DAA271D906E14FD94"/>
  </w:style>
  <w:style w:type="paragraph" w:customStyle="1" w:styleId="156527524D5242DCA019B13EFA7B7BB2">
    <w:name w:val="156527524D5242DCA019B13EFA7B7BB2"/>
  </w:style>
  <w:style w:type="paragraph" w:customStyle="1" w:styleId="C97FA822E0264F65ACEBC7DF0EBD2523">
    <w:name w:val="C97FA822E0264F65ACEBC7DF0EBD2523"/>
  </w:style>
  <w:style w:type="paragraph" w:customStyle="1" w:styleId="472D528C5C494408A29936ABA0B8C8FB">
    <w:name w:val="472D528C5C494408A29936ABA0B8C8FB"/>
  </w:style>
  <w:style w:type="paragraph" w:customStyle="1" w:styleId="A218B42E20A5419C8191497A4D39C397">
    <w:name w:val="A218B42E20A5419C8191497A4D39C397"/>
  </w:style>
  <w:style w:type="paragraph" w:customStyle="1" w:styleId="8A8E277568394BBDB3D81AD727CADA69">
    <w:name w:val="8A8E277568394BBDB3D81AD727CADA69"/>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lang w:val="en-US" w:eastAsia="en-US"/>
    </w:rPr>
  </w:style>
  <w:style w:type="paragraph" w:customStyle="1" w:styleId="8DC18D3B0B3046A0A12EF1A3AAB25BC1">
    <w:name w:val="8DC18D3B0B3046A0A12EF1A3AAB25BC1"/>
  </w:style>
  <w:style w:type="paragraph" w:customStyle="1" w:styleId="0EFF3FCBD20B43A5893A7FC27F7591F8">
    <w:name w:val="0EFF3FCBD20B43A5893A7FC27F7591F8"/>
  </w:style>
  <w:style w:type="paragraph" w:customStyle="1" w:styleId="465289F814E0431C97F067A9EB97706F">
    <w:name w:val="465289F814E0431C97F067A9EB97706F"/>
  </w:style>
  <w:style w:type="paragraph" w:customStyle="1" w:styleId="E6AD9250F49C48E1ADC30AC2B051C86C">
    <w:name w:val="E6AD9250F49C48E1ADC30AC2B051C86C"/>
  </w:style>
  <w:style w:type="paragraph" w:customStyle="1" w:styleId="F4D5E2DBB8B6459399605F345BFF2FDD">
    <w:name w:val="F4D5E2DBB8B6459399605F345BFF2FDD"/>
  </w:style>
  <w:style w:type="paragraph" w:customStyle="1" w:styleId="4A2E4974E1764BDD816C09201E83608B">
    <w:name w:val="4A2E4974E1764BDD816C09201E83608B"/>
  </w:style>
  <w:style w:type="paragraph" w:customStyle="1" w:styleId="65C47DE510E247F095BCC11538C3588C">
    <w:name w:val="65C47DE510E247F095BCC11538C3588C"/>
  </w:style>
  <w:style w:type="paragraph" w:customStyle="1" w:styleId="244971DDC3B34187A363043B47449E69">
    <w:name w:val="244971DDC3B34187A363043B47449E69"/>
  </w:style>
  <w:style w:type="paragraph" w:customStyle="1" w:styleId="5FBFBD2126A44EA2B60AEFC3FC8FE633">
    <w:name w:val="5FBFBD2126A44EA2B60AEFC3FC8FE633"/>
    <w:rsid w:val="00205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DC8D2F4-B0AA-47CF-ABA1-2EB54FCE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6</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Diploma of Software Development – Software Deployment</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Software Deployment</dc:title>
  <dc:subject/>
  <dc:creator/>
  <cp:keywords/>
  <dc:description/>
  <cp:lastModifiedBy/>
  <cp:revision>1</cp:revision>
  <dcterms:created xsi:type="dcterms:W3CDTF">2020-08-26T23:54:00Z</dcterms:created>
  <dcterms:modified xsi:type="dcterms:W3CDTF">2020-11-27T02:26:00Z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